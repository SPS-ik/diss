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C0D" w:rsidRDefault="003F3C0D" w:rsidP="00D04B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04B9F">
        <w:rPr>
          <w:rFonts w:ascii="Times New Roman" w:hAnsi="Times New Roman"/>
          <w:sz w:val="28"/>
          <w:szCs w:val="28"/>
        </w:rPr>
        <w:t>РЕЦЕНЗІЯ</w:t>
      </w:r>
    </w:p>
    <w:p w:rsidR="003F3C0D" w:rsidRPr="00D04B9F" w:rsidRDefault="003F3C0D" w:rsidP="00D04B9F">
      <w:pPr>
        <w:spacing w:before="240" w:line="360" w:lineRule="auto"/>
        <w:jc w:val="center"/>
        <w:rPr>
          <w:rFonts w:ascii="Times New Roman" w:hAnsi="Times New Roman"/>
          <w:sz w:val="28"/>
          <w:szCs w:val="28"/>
        </w:rPr>
      </w:pPr>
      <w:r w:rsidRPr="00D04B9F">
        <w:rPr>
          <w:rFonts w:ascii="Times New Roman" w:hAnsi="Times New Roman"/>
          <w:sz w:val="28"/>
          <w:szCs w:val="28"/>
        </w:rPr>
        <w:t>на статтю</w:t>
      </w:r>
      <w:r w:rsidRPr="003B0198">
        <w:rPr>
          <w:rFonts w:ascii="Times New Roman" w:hAnsi="Times New Roman"/>
          <w:sz w:val="28"/>
          <w:szCs w:val="28"/>
        </w:rPr>
        <w:t xml:space="preserve"> </w:t>
      </w:r>
      <w:r w:rsidRPr="00D04B9F">
        <w:rPr>
          <w:rFonts w:ascii="Times New Roman" w:hAnsi="Times New Roman"/>
          <w:sz w:val="28"/>
          <w:szCs w:val="28"/>
        </w:rPr>
        <w:t>к.т.н., доц. кафедри технічної кібернетики НТУУ</w:t>
      </w:r>
      <w:r>
        <w:rPr>
          <w:rFonts w:ascii="Times New Roman" w:hAnsi="Times New Roman"/>
          <w:sz w:val="28"/>
          <w:szCs w:val="28"/>
        </w:rPr>
        <w:t xml:space="preserve"> «КПІ» Чумеченко О.І. та ст.</w:t>
      </w:r>
      <w:r w:rsidRPr="00D04B9F">
        <w:rPr>
          <w:rFonts w:ascii="Times New Roman" w:hAnsi="Times New Roman"/>
          <w:sz w:val="28"/>
          <w:szCs w:val="28"/>
        </w:rPr>
        <w:t xml:space="preserve"> кафедри технічної кібернетики НТУУ «КПІ» Дьяков</w:t>
      </w:r>
      <w:r>
        <w:rPr>
          <w:rFonts w:ascii="Times New Roman" w:hAnsi="Times New Roman"/>
          <w:sz w:val="28"/>
          <w:szCs w:val="28"/>
        </w:rPr>
        <w:t xml:space="preserve">а </w:t>
      </w:r>
      <w:r w:rsidRPr="00D04B9F">
        <w:rPr>
          <w:rFonts w:ascii="Times New Roman" w:hAnsi="Times New Roman"/>
          <w:sz w:val="28"/>
          <w:szCs w:val="28"/>
        </w:rPr>
        <w:t>С.О.</w:t>
      </w:r>
      <w:r>
        <w:rPr>
          <w:rFonts w:ascii="Times New Roman" w:hAnsi="Times New Roman"/>
          <w:sz w:val="28"/>
          <w:szCs w:val="28"/>
        </w:rPr>
        <w:t xml:space="preserve">                  на тему:</w:t>
      </w:r>
      <w:r w:rsidRPr="00D04B9F">
        <w:rPr>
          <w:rFonts w:ascii="Times New Roman" w:hAnsi="Times New Roman"/>
          <w:sz w:val="28"/>
          <w:szCs w:val="28"/>
        </w:rPr>
        <w:t xml:space="preserve"> «Система управління безпілотним літальним апаратом </w:t>
      </w:r>
      <w:r>
        <w:rPr>
          <w:rFonts w:ascii="Times New Roman" w:hAnsi="Times New Roman"/>
          <w:sz w:val="28"/>
          <w:szCs w:val="28"/>
        </w:rPr>
        <w:t>д</w:t>
      </w:r>
      <w:r w:rsidRPr="00D04B9F">
        <w:rPr>
          <w:rFonts w:ascii="Times New Roman" w:hAnsi="Times New Roman"/>
          <w:sz w:val="28"/>
          <w:szCs w:val="28"/>
        </w:rPr>
        <w:t>ля запобігання зіткнення з перешкодам</w:t>
      </w:r>
      <w:r>
        <w:rPr>
          <w:rFonts w:ascii="Times New Roman" w:hAnsi="Times New Roman"/>
          <w:sz w:val="28"/>
          <w:szCs w:val="28"/>
        </w:rPr>
        <w:t>и»</w:t>
      </w:r>
      <w:r w:rsidRPr="00D04B9F">
        <w:rPr>
          <w:rFonts w:ascii="Times New Roman" w:hAnsi="Times New Roman"/>
          <w:sz w:val="28"/>
          <w:szCs w:val="28"/>
        </w:rPr>
        <w:t xml:space="preserve"> </w:t>
      </w:r>
    </w:p>
    <w:p w:rsidR="003F3C0D" w:rsidRPr="00D04B9F" w:rsidRDefault="003F3C0D" w:rsidP="005F046B">
      <w:pPr>
        <w:spacing w:before="240"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04B9F">
        <w:rPr>
          <w:rFonts w:ascii="Times New Roman" w:hAnsi="Times New Roman"/>
          <w:sz w:val="28"/>
          <w:szCs w:val="28"/>
        </w:rPr>
        <w:t>Стаття присвячена розробці системи управління безпілотним літальним апаратом (БПЛА), що може застосовуватись для виявлення та уникнення перешкод, шляхом побудови оптимальної траєкторії польоту.</w:t>
      </w:r>
    </w:p>
    <w:p w:rsidR="003F3C0D" w:rsidRPr="00D04B9F" w:rsidRDefault="003F3C0D" w:rsidP="005F046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04B9F">
        <w:rPr>
          <w:rFonts w:ascii="Times New Roman" w:hAnsi="Times New Roman"/>
          <w:sz w:val="28"/>
          <w:szCs w:val="28"/>
        </w:rPr>
        <w:t>Актуальність даної статті не викликає сумніву, оскільки сфера застосування безпілотних літальних апаратів постійно розширюється, а задача побудови оптимальної траєкторії руху в середовищі з перешкодами є однією з ключових задач, які вирішуються оператором наземного пункту керування польотами.</w:t>
      </w:r>
    </w:p>
    <w:p w:rsidR="003F3C0D" w:rsidRDefault="003F3C0D" w:rsidP="005F046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04B9F">
        <w:rPr>
          <w:rFonts w:ascii="Times New Roman" w:hAnsi="Times New Roman"/>
          <w:sz w:val="28"/>
          <w:szCs w:val="28"/>
        </w:rPr>
        <w:t xml:space="preserve">Авторами запропонована оптимальна структура системи керування безпілотним літальним апаратом. </w:t>
      </w:r>
      <w:r>
        <w:rPr>
          <w:rFonts w:ascii="Times New Roman" w:hAnsi="Times New Roman"/>
          <w:sz w:val="28"/>
          <w:szCs w:val="28"/>
        </w:rPr>
        <w:t>Запропонований алгоритм, на основі нейронної мережі Гросберга, цілком коректно вирішує поставлену задачу пошуку оптимального шляху</w:t>
      </w:r>
      <w:r w:rsidRPr="003B01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середовищі з перешкодами. Внесені авторами вдосконалення в алгоритм вдало впливають на його стійкість та результативність. Продуктивність отриманого алгоритму є достатньо високою для застосування його під час планування траєкторії польоту в реальному часі.</w:t>
      </w:r>
    </w:p>
    <w:p w:rsidR="003F3C0D" w:rsidRDefault="003F3C0D" w:rsidP="005F046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Наукова стаття Чумаченко О.І.  та Дьякова С.О. «</w:t>
      </w:r>
      <w:r w:rsidRPr="00D04B9F">
        <w:rPr>
          <w:rFonts w:ascii="Times New Roman" w:hAnsi="Times New Roman"/>
          <w:sz w:val="28"/>
          <w:szCs w:val="28"/>
        </w:rPr>
        <w:t xml:space="preserve">Система управління безпілотним літальним апаратом </w:t>
      </w:r>
      <w:r>
        <w:rPr>
          <w:rFonts w:ascii="Times New Roman" w:hAnsi="Times New Roman"/>
          <w:sz w:val="28"/>
          <w:szCs w:val="28"/>
        </w:rPr>
        <w:t>д</w:t>
      </w:r>
      <w:r w:rsidRPr="00D04B9F">
        <w:rPr>
          <w:rFonts w:ascii="Times New Roman" w:hAnsi="Times New Roman"/>
          <w:sz w:val="28"/>
          <w:szCs w:val="28"/>
        </w:rPr>
        <w:t>ля запобігання зіткнення з перешкодами</w:t>
      </w:r>
      <w:r>
        <w:rPr>
          <w:rFonts w:ascii="Times New Roman" w:hAnsi="Times New Roman"/>
          <w:sz w:val="28"/>
          <w:szCs w:val="28"/>
        </w:rPr>
        <w:t>» відповідає всім вимогам, що висуваються до робіт такого рівня. Дана стаття може бути рекомендована до друку в журналі «Радіоелектроніка, інформатика, управління».</w:t>
      </w:r>
    </w:p>
    <w:p w:rsidR="003F3C0D" w:rsidRDefault="003F3C0D" w:rsidP="005F046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3F3C0D" w:rsidRDefault="003F3C0D" w:rsidP="00333C4C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Завідуючий кафедрою </w:t>
      </w:r>
    </w:p>
    <w:p w:rsidR="003F3C0D" w:rsidRDefault="003F3C0D" w:rsidP="00333C4C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Авіаційних комп</w:t>
      </w:r>
      <w:r w:rsidRPr="00333C4C">
        <w:rPr>
          <w:rFonts w:ascii="Times New Roman" w:hAnsi="Times New Roman"/>
          <w:sz w:val="28"/>
          <w:szCs w:val="28"/>
          <w:lang w:val="ru-RU"/>
        </w:rPr>
        <w:t>’</w:t>
      </w:r>
      <w:r>
        <w:rPr>
          <w:rFonts w:ascii="Times New Roman" w:hAnsi="Times New Roman"/>
          <w:sz w:val="28"/>
          <w:szCs w:val="28"/>
        </w:rPr>
        <w:t>ютерно інтегрованих комплексів НАУ</w:t>
      </w:r>
    </w:p>
    <w:p w:rsidR="003F3C0D" w:rsidRDefault="003F3C0D" w:rsidP="00333C4C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технічних наук</w:t>
      </w:r>
    </w:p>
    <w:p w:rsidR="003F3C0D" w:rsidRPr="00D04B9F" w:rsidRDefault="003F3C0D" w:rsidP="00333C4C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професор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Синєглазов В.М.</w:t>
      </w:r>
    </w:p>
    <w:sectPr w:rsidR="003F3C0D" w:rsidRPr="00D04B9F" w:rsidSect="00FD2A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1D65"/>
    <w:rsid w:val="00333C4C"/>
    <w:rsid w:val="003B0198"/>
    <w:rsid w:val="003F3C0D"/>
    <w:rsid w:val="0040550F"/>
    <w:rsid w:val="005F046B"/>
    <w:rsid w:val="00853455"/>
    <w:rsid w:val="00B11D65"/>
    <w:rsid w:val="00B567FB"/>
    <w:rsid w:val="00D04B9F"/>
    <w:rsid w:val="00D35188"/>
    <w:rsid w:val="00D411AA"/>
    <w:rsid w:val="00E65916"/>
    <w:rsid w:val="00FD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A46"/>
    <w:pPr>
      <w:spacing w:after="200" w:line="276" w:lineRule="auto"/>
    </w:pPr>
    <w:rPr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912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43</TotalTime>
  <Pages>1</Pages>
  <Words>249</Words>
  <Characters>1425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SPS-ik</dc:creator>
  <cp:keywords/>
  <dc:description/>
  <cp:lastModifiedBy>student</cp:lastModifiedBy>
  <cp:revision>6</cp:revision>
  <cp:lastPrinted>1999-12-31T22:18:00Z</cp:lastPrinted>
  <dcterms:created xsi:type="dcterms:W3CDTF">2012-04-19T20:22:00Z</dcterms:created>
  <dcterms:modified xsi:type="dcterms:W3CDTF">1999-12-31T22:19:00Z</dcterms:modified>
</cp:coreProperties>
</file>